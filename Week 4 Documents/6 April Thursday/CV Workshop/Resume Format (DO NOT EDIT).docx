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540" w:type="dxa"/>
        <w:tblBorders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70"/>
        <w:gridCol w:w="8550"/>
      </w:tblGrid>
      <w:tr w:rsidR="00FE6FED" w:rsidRPr="00440563" w14:paraId="55892386" w14:textId="77777777" w:rsidTr="002C1FE2">
        <w:trPr>
          <w:trHeight w:val="360"/>
        </w:trPr>
        <w:tc>
          <w:tcPr>
            <w:tcW w:w="1710" w:type="dxa"/>
            <w:vMerge w:val="restart"/>
          </w:tcPr>
          <w:p w14:paraId="1CFC4E93" w14:textId="1FF7EFC7" w:rsidR="00FE6FED" w:rsidRPr="00FE6FED" w:rsidRDefault="00FE6FED" w:rsidP="00EC1A0E">
            <w:pPr>
              <w:contextualSpacing/>
              <w:rPr>
                <w:rFonts w:ascii="Calibri Light" w:hAnsi="Calibri Light"/>
                <w:sz w:val="2"/>
                <w:szCs w:val="32"/>
              </w:rPr>
            </w:pPr>
            <w:r w:rsidRPr="00FE6FED">
              <w:rPr>
                <w:rFonts w:ascii="Calibri Light" w:hAnsi="Calibri Light"/>
                <w:noProof/>
                <w:sz w:val="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9996587" wp14:editId="706547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068070" cy="1057275"/>
                      <wp:effectExtent l="0" t="0" r="1778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807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E1174" w14:textId="77F7177C" w:rsidR="00FE6FED" w:rsidRPr="0097526B" w:rsidRDefault="0097526B" w:rsidP="00F17E9B">
                                  <w:pPr>
                                    <w:ind w:right="-156"/>
                                    <w:rPr>
                                      <w:sz w:val="20"/>
                                      <w14:textOutline w14:w="9525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526B">
                                    <w:rPr>
                                      <w:sz w:val="20"/>
                                      <w14:textOutline w14:w="9525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Please use this box size as a sample for your photo. Please do not adjust the size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9965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84.1pt;height:8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" strokecolor="white [3212]">
                      <v:textbox>
                        <w:txbxContent>
                          <w:p w14:paraId="551E1174" w14:textId="77F7177C" w:rsidR="00FE6FED" w:rsidRPr="0097526B" w:rsidRDefault="0097526B" w:rsidP="00F17E9B">
                            <w:pPr>
                              <w:ind w:right="-156"/>
                              <w:rPr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526B">
                              <w:rPr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Please use this box size as a sample for your photo. Please do not adjust the size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165F19CC" w14:textId="77777777" w:rsidR="00FE6FED" w:rsidRPr="00440563" w:rsidRDefault="00FE6FED" w:rsidP="00EC1A0E">
            <w:pPr>
              <w:ind w:right="-180"/>
              <w:contextualSpacing/>
              <w:rPr>
                <w:rFonts w:ascii="Calibri Light" w:hAnsi="Calibri Light"/>
                <w:b/>
                <w:szCs w:val="32"/>
              </w:rPr>
            </w:pPr>
          </w:p>
        </w:tc>
        <w:tc>
          <w:tcPr>
            <w:tcW w:w="8550" w:type="dxa"/>
            <w:vAlign w:val="center"/>
          </w:tcPr>
          <w:p w14:paraId="596D6A05" w14:textId="09AB87D8" w:rsidR="00FE6FED" w:rsidRPr="00453A5C" w:rsidRDefault="00F17E9B" w:rsidP="00C82E12">
            <w:pPr>
              <w:contextualSpacing/>
              <w:rPr>
                <w:sz w:val="21"/>
                <w:szCs w:val="32"/>
              </w:rPr>
            </w:pPr>
            <w:r>
              <w:rPr>
                <w:b/>
                <w:sz w:val="24"/>
                <w:szCs w:val="32"/>
              </w:rPr>
              <w:t>LAST NAME, First Name</w:t>
            </w:r>
            <w:r w:rsidR="001540E0">
              <w:rPr>
                <w:b/>
                <w:sz w:val="24"/>
                <w:szCs w:val="32"/>
              </w:rPr>
              <w:t xml:space="preserve"> (</w:t>
            </w:r>
            <w:r w:rsidR="00C82E12">
              <w:rPr>
                <w:b/>
                <w:sz w:val="24"/>
                <w:szCs w:val="32"/>
              </w:rPr>
              <w:t>Preferred</w:t>
            </w:r>
            <w:r w:rsidR="001540E0">
              <w:rPr>
                <w:b/>
                <w:sz w:val="24"/>
                <w:szCs w:val="32"/>
              </w:rPr>
              <w:t xml:space="preserve"> Name)</w:t>
            </w:r>
          </w:p>
        </w:tc>
      </w:tr>
      <w:tr w:rsidR="00FE6FED" w:rsidRPr="00440563" w14:paraId="605CD099" w14:textId="77777777" w:rsidTr="002C1FE2">
        <w:trPr>
          <w:trHeight w:val="288"/>
        </w:trPr>
        <w:tc>
          <w:tcPr>
            <w:tcW w:w="1710" w:type="dxa"/>
            <w:vMerge/>
            <w:noWrap/>
            <w:tcFitText/>
          </w:tcPr>
          <w:p w14:paraId="0924A021" w14:textId="1B17D184" w:rsidR="00FE6FED" w:rsidRPr="00FE6FED" w:rsidRDefault="00FE6FED" w:rsidP="00FE6FED">
            <w:pPr>
              <w:adjustRightInd w:val="0"/>
              <w:snapToGrid w:val="0"/>
              <w:rPr>
                <w:rFonts w:ascii="Calibri Light" w:hAnsi="Calibri Light"/>
                <w:b/>
                <w:sz w:val="4"/>
                <w:szCs w:val="32"/>
              </w:rPr>
            </w:pPr>
          </w:p>
        </w:tc>
        <w:tc>
          <w:tcPr>
            <w:tcW w:w="270" w:type="dxa"/>
          </w:tcPr>
          <w:p w14:paraId="5D1FBA4C" w14:textId="77777777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0"/>
                <w:szCs w:val="21"/>
              </w:rPr>
            </w:pPr>
          </w:p>
        </w:tc>
        <w:tc>
          <w:tcPr>
            <w:tcW w:w="8550" w:type="dxa"/>
            <w:vAlign w:val="center"/>
          </w:tcPr>
          <w:p w14:paraId="253AEB2C" w14:textId="20C44DAB" w:rsidR="00FE6FED" w:rsidRPr="00453A5C" w:rsidRDefault="00FE6FED" w:rsidP="00A71B19">
            <w:pPr>
              <w:adjustRightInd w:val="0"/>
              <w:rPr>
                <w:b/>
                <w:sz w:val="18"/>
                <w:szCs w:val="20"/>
              </w:rPr>
            </w:pPr>
            <w:r w:rsidRPr="00453A5C">
              <w:rPr>
                <w:b/>
                <w:sz w:val="18"/>
                <w:szCs w:val="20"/>
              </w:rPr>
              <w:t xml:space="preserve">Nationality: </w:t>
            </w:r>
            <w:r w:rsidR="00A71B19">
              <w:rPr>
                <w:sz w:val="18"/>
                <w:szCs w:val="20"/>
              </w:rPr>
              <w:t>XXX</w:t>
            </w:r>
          </w:p>
        </w:tc>
      </w:tr>
      <w:tr w:rsidR="00FE6FED" w:rsidRPr="00440563" w14:paraId="5C1D29DA" w14:textId="77777777" w:rsidTr="002C1FE2">
        <w:trPr>
          <w:trHeight w:val="288"/>
        </w:trPr>
        <w:tc>
          <w:tcPr>
            <w:tcW w:w="1710" w:type="dxa"/>
            <w:vMerge/>
          </w:tcPr>
          <w:p w14:paraId="63BB60B6" w14:textId="77777777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4"/>
                <w:szCs w:val="32"/>
              </w:rPr>
            </w:pPr>
          </w:p>
        </w:tc>
        <w:tc>
          <w:tcPr>
            <w:tcW w:w="270" w:type="dxa"/>
          </w:tcPr>
          <w:p w14:paraId="267A0BDF" w14:textId="77777777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0"/>
                <w:szCs w:val="21"/>
              </w:rPr>
            </w:pPr>
          </w:p>
        </w:tc>
        <w:tc>
          <w:tcPr>
            <w:tcW w:w="8550" w:type="dxa"/>
            <w:vAlign w:val="center"/>
          </w:tcPr>
          <w:p w14:paraId="3326371D" w14:textId="1C310CC9" w:rsidR="00FE6FED" w:rsidRPr="00453A5C" w:rsidRDefault="00FE6FED" w:rsidP="00FF43A7">
            <w:pPr>
              <w:adjustRightInd w:val="0"/>
              <w:rPr>
                <w:b/>
                <w:sz w:val="18"/>
                <w:szCs w:val="20"/>
              </w:rPr>
            </w:pPr>
            <w:r w:rsidRPr="00453A5C">
              <w:rPr>
                <w:b/>
                <w:sz w:val="18"/>
                <w:szCs w:val="20"/>
              </w:rPr>
              <w:t xml:space="preserve">Mobile: </w:t>
            </w:r>
            <w:r w:rsidR="00F17E9B">
              <w:rPr>
                <w:sz w:val="18"/>
                <w:szCs w:val="20"/>
              </w:rPr>
              <w:t>(+65) 8XXX 5XXX</w:t>
            </w:r>
          </w:p>
        </w:tc>
      </w:tr>
      <w:tr w:rsidR="00FE6FED" w:rsidRPr="00440563" w14:paraId="21E40BAE" w14:textId="77777777" w:rsidTr="002C1FE2">
        <w:trPr>
          <w:trHeight w:val="288"/>
        </w:trPr>
        <w:tc>
          <w:tcPr>
            <w:tcW w:w="1710" w:type="dxa"/>
            <w:vMerge/>
          </w:tcPr>
          <w:p w14:paraId="1161EBFA" w14:textId="77777777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4"/>
                <w:szCs w:val="32"/>
              </w:rPr>
            </w:pPr>
          </w:p>
        </w:tc>
        <w:tc>
          <w:tcPr>
            <w:tcW w:w="270" w:type="dxa"/>
          </w:tcPr>
          <w:p w14:paraId="74A699B4" w14:textId="081F4262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0"/>
                <w:szCs w:val="21"/>
              </w:rPr>
            </w:pPr>
          </w:p>
        </w:tc>
        <w:tc>
          <w:tcPr>
            <w:tcW w:w="8550" w:type="dxa"/>
            <w:vAlign w:val="center"/>
          </w:tcPr>
          <w:p w14:paraId="36637DF6" w14:textId="5D72E7BC" w:rsidR="00FE6FED" w:rsidRPr="00453A5C" w:rsidRDefault="00FE6FED" w:rsidP="00F17E9B">
            <w:pPr>
              <w:adjustRightInd w:val="0"/>
              <w:rPr>
                <w:b/>
                <w:sz w:val="18"/>
                <w:szCs w:val="20"/>
              </w:rPr>
            </w:pPr>
            <w:r w:rsidRPr="00453A5C">
              <w:rPr>
                <w:b/>
                <w:sz w:val="18"/>
                <w:szCs w:val="20"/>
              </w:rPr>
              <w:t xml:space="preserve">Email: </w:t>
            </w:r>
            <w:hyperlink r:id="rId8" w:history="1">
              <w:r w:rsidR="00C82E12" w:rsidRPr="003836BB">
                <w:rPr>
                  <w:rStyle w:val="Hyperlink"/>
                  <w:sz w:val="18"/>
                  <w:szCs w:val="20"/>
                </w:rPr>
                <w:t>xxxxx@</w:t>
              </w:r>
              <w:r w:rsidR="00B42851">
                <w:rPr>
                  <w:rStyle w:val="Hyperlink"/>
                  <w:sz w:val="18"/>
                  <w:szCs w:val="20"/>
                </w:rPr>
                <w:t>gmail.com</w:t>
              </w:r>
            </w:hyperlink>
          </w:p>
        </w:tc>
      </w:tr>
      <w:tr w:rsidR="00FE6FED" w:rsidRPr="00440563" w14:paraId="35E06FBB" w14:textId="77777777" w:rsidTr="002C1FE2">
        <w:trPr>
          <w:trHeight w:val="288"/>
        </w:trPr>
        <w:tc>
          <w:tcPr>
            <w:tcW w:w="1710" w:type="dxa"/>
            <w:vMerge/>
          </w:tcPr>
          <w:p w14:paraId="65DB73A0" w14:textId="77777777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4"/>
                <w:szCs w:val="32"/>
              </w:rPr>
            </w:pPr>
          </w:p>
        </w:tc>
        <w:tc>
          <w:tcPr>
            <w:tcW w:w="270" w:type="dxa"/>
          </w:tcPr>
          <w:p w14:paraId="2EEF9C64" w14:textId="5270E68B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0"/>
                <w:szCs w:val="21"/>
              </w:rPr>
            </w:pPr>
          </w:p>
        </w:tc>
        <w:tc>
          <w:tcPr>
            <w:tcW w:w="8550" w:type="dxa"/>
            <w:vAlign w:val="center"/>
          </w:tcPr>
          <w:p w14:paraId="3361B24A" w14:textId="433EDB61" w:rsidR="001C2924" w:rsidRDefault="00FE6FED" w:rsidP="00F17E9B">
            <w:pPr>
              <w:rPr>
                <w:rStyle w:val="Hyperlink"/>
                <w:rFonts w:eastAsia="Times New Roman" w:cstheme="minorHAnsi"/>
                <w:sz w:val="18"/>
                <w:szCs w:val="18"/>
                <w:lang w:val="en" w:eastAsia="en-US"/>
              </w:rPr>
            </w:pPr>
            <w:r w:rsidRPr="00453A5C">
              <w:rPr>
                <w:b/>
                <w:sz w:val="18"/>
                <w:szCs w:val="20"/>
              </w:rPr>
              <w:t xml:space="preserve">LinkedIn: </w:t>
            </w:r>
            <w:hyperlink r:id="rId9" w:history="1">
              <w:r w:rsidR="001C2924" w:rsidRPr="003513C4">
                <w:rPr>
                  <w:rStyle w:val="Hyperlink"/>
                  <w:rFonts w:eastAsia="Times New Roman" w:cstheme="minorHAnsi"/>
                  <w:sz w:val="18"/>
                  <w:szCs w:val="18"/>
                  <w:lang w:val="en" w:eastAsia="en-US"/>
                </w:rPr>
                <w:t>https://www.linkedin.com/in/xxxxxx</w:t>
              </w:r>
            </w:hyperlink>
          </w:p>
          <w:p w14:paraId="394F64F2" w14:textId="38C04A7A" w:rsidR="001C2924" w:rsidRPr="001C2924" w:rsidRDefault="001C2924" w:rsidP="00F17E9B">
            <w:pPr>
              <w:rPr>
                <w:rFonts w:eastAsia="Times New Roman" w:cstheme="minorHAnsi"/>
                <w:color w:val="0000FF" w:themeColor="hyperlink"/>
                <w:sz w:val="18"/>
                <w:szCs w:val="18"/>
                <w:u w:val="single"/>
                <w:lang w:val="en" w:eastAsia="en-US"/>
              </w:rPr>
            </w:pPr>
            <w:r>
              <w:rPr>
                <w:b/>
                <w:sz w:val="18"/>
                <w:szCs w:val="20"/>
              </w:rPr>
              <w:t>Portfolio</w:t>
            </w:r>
            <w:r w:rsidRPr="00453A5C">
              <w:rPr>
                <w:b/>
                <w:sz w:val="18"/>
                <w:szCs w:val="20"/>
              </w:rPr>
              <w:t>:</w:t>
            </w:r>
            <w:r>
              <w:rPr>
                <w:b/>
                <w:sz w:val="18"/>
                <w:szCs w:val="20"/>
              </w:rPr>
              <w:t xml:space="preserve"> </w:t>
            </w:r>
            <w:hyperlink r:id="rId10" w:history="1">
              <w:r w:rsidR="0093176F" w:rsidRPr="0093176F">
                <w:rPr>
                  <w:rStyle w:val="Hyperlink"/>
                  <w:bCs/>
                  <w:sz w:val="18"/>
                  <w:szCs w:val="20"/>
                </w:rPr>
                <w:t>https://tomowork.org</w:t>
              </w:r>
            </w:hyperlink>
            <w:r w:rsidR="0093176F">
              <w:rPr>
                <w:b/>
                <w:sz w:val="18"/>
                <w:szCs w:val="20"/>
              </w:rPr>
              <w:t xml:space="preserve"> </w:t>
            </w:r>
          </w:p>
        </w:tc>
      </w:tr>
      <w:tr w:rsidR="00FE6FED" w:rsidRPr="00440563" w14:paraId="657CE249" w14:textId="77777777" w:rsidTr="002C1FE2">
        <w:trPr>
          <w:trHeight w:val="288"/>
        </w:trPr>
        <w:tc>
          <w:tcPr>
            <w:tcW w:w="1710" w:type="dxa"/>
            <w:vMerge/>
          </w:tcPr>
          <w:p w14:paraId="1BEEA445" w14:textId="77777777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4"/>
                <w:szCs w:val="32"/>
              </w:rPr>
            </w:pPr>
          </w:p>
        </w:tc>
        <w:tc>
          <w:tcPr>
            <w:tcW w:w="270" w:type="dxa"/>
          </w:tcPr>
          <w:p w14:paraId="2D20B399" w14:textId="79144159" w:rsidR="00FE6FED" w:rsidRPr="00440563" w:rsidRDefault="00FE6FED" w:rsidP="00FF43A7">
            <w:pPr>
              <w:adjustRightInd w:val="0"/>
              <w:rPr>
                <w:rFonts w:ascii="Calibri Light" w:hAnsi="Calibri Light"/>
                <w:b/>
                <w:sz w:val="20"/>
                <w:szCs w:val="21"/>
              </w:rPr>
            </w:pPr>
          </w:p>
        </w:tc>
        <w:tc>
          <w:tcPr>
            <w:tcW w:w="8550" w:type="dxa"/>
            <w:vAlign w:val="center"/>
          </w:tcPr>
          <w:p w14:paraId="5A96C7D3" w14:textId="3FB95000" w:rsidR="00FE6FED" w:rsidRPr="00453A5C" w:rsidRDefault="00FE6FED" w:rsidP="007155C2">
            <w:pPr>
              <w:adjustRightInd w:val="0"/>
              <w:rPr>
                <w:b/>
                <w:sz w:val="18"/>
                <w:szCs w:val="20"/>
              </w:rPr>
            </w:pPr>
            <w:r w:rsidRPr="00453A5C">
              <w:rPr>
                <w:b/>
                <w:sz w:val="18"/>
                <w:szCs w:val="20"/>
              </w:rPr>
              <w:t xml:space="preserve">Languages: </w:t>
            </w:r>
            <w:r w:rsidRPr="00453A5C">
              <w:rPr>
                <w:sz w:val="18"/>
                <w:szCs w:val="20"/>
              </w:rPr>
              <w:t>English (Business)</w:t>
            </w:r>
            <w:r>
              <w:rPr>
                <w:sz w:val="18"/>
                <w:szCs w:val="20"/>
              </w:rPr>
              <w:t xml:space="preserve">, </w:t>
            </w:r>
            <w:r w:rsidR="007155C2">
              <w:rPr>
                <w:sz w:val="18"/>
                <w:szCs w:val="20"/>
              </w:rPr>
              <w:t>XXX</w:t>
            </w:r>
            <w:r>
              <w:rPr>
                <w:sz w:val="18"/>
                <w:szCs w:val="20"/>
              </w:rPr>
              <w:t xml:space="preserve"> (Native)</w:t>
            </w:r>
            <w:r w:rsidR="00C82E12">
              <w:rPr>
                <w:sz w:val="18"/>
                <w:szCs w:val="20"/>
              </w:rPr>
              <w:t>, YYY (</w:t>
            </w:r>
            <w:r w:rsidR="005218CE">
              <w:rPr>
                <w:sz w:val="18"/>
                <w:szCs w:val="20"/>
              </w:rPr>
              <w:t>C</w:t>
            </w:r>
            <w:r w:rsidR="00C82E12">
              <w:rPr>
                <w:sz w:val="18"/>
                <w:szCs w:val="20"/>
              </w:rPr>
              <w:t>onversational)</w:t>
            </w:r>
          </w:p>
        </w:tc>
      </w:tr>
    </w:tbl>
    <w:p w14:paraId="1B46678A" w14:textId="501CEDD1" w:rsidR="00DA4704" w:rsidRPr="00440563" w:rsidRDefault="00DA4704" w:rsidP="001540E0">
      <w:pPr>
        <w:pStyle w:val="Heading1"/>
        <w:rPr>
          <w:rFonts w:ascii="Calibri Light" w:hAnsi="Calibri Light"/>
          <w:sz w:val="2"/>
        </w:rPr>
      </w:pPr>
    </w:p>
    <w:tbl>
      <w:tblPr>
        <w:tblStyle w:val="TableGrid"/>
        <w:tblW w:w="105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50"/>
        <w:gridCol w:w="2880"/>
      </w:tblGrid>
      <w:tr w:rsidR="00453A5C" w:rsidRPr="00505350" w14:paraId="2A5AD30F" w14:textId="77777777" w:rsidTr="00C30772">
        <w:trPr>
          <w:trHeight w:val="288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6FEDC6A" w14:textId="31162DA3" w:rsidR="00453A5C" w:rsidRPr="00505350" w:rsidRDefault="00453A5C" w:rsidP="00505350">
            <w:pPr>
              <w:spacing w:before="60"/>
              <w:ind w:hanging="115"/>
              <w:rPr>
                <w:rFonts w:ascii="Calibri" w:hAnsi="Calibri"/>
                <w:b/>
                <w:sz w:val="18"/>
                <w:szCs w:val="32"/>
              </w:rPr>
            </w:pPr>
            <w:r w:rsidRPr="00505350">
              <w:rPr>
                <w:rFonts w:ascii="Calibri" w:hAnsi="Calibri"/>
                <w:b/>
                <w:sz w:val="20"/>
                <w:szCs w:val="32"/>
              </w:rPr>
              <w:t xml:space="preserve">SUMMARY </w:t>
            </w:r>
            <w:r w:rsidR="00D805E4" w:rsidRPr="00D805E4">
              <w:rPr>
                <w:rFonts w:ascii="Calibri" w:hAnsi="Calibri"/>
                <w:bCs/>
                <w:color w:val="FF0000"/>
                <w:sz w:val="20"/>
                <w:szCs w:val="32"/>
              </w:rPr>
              <w:t>(3 to 4 bullet points in this section)</w:t>
            </w:r>
          </w:p>
        </w:tc>
      </w:tr>
      <w:tr w:rsidR="00C82E12" w:rsidRPr="00440563" w14:paraId="31040ACF" w14:textId="77777777" w:rsidTr="00C30772">
        <w:trPr>
          <w:trHeight w:val="792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46CB6" w14:textId="4F66C7F7" w:rsidR="00D805E4" w:rsidRDefault="00D805E4" w:rsidP="00ED5393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>
              <w:rPr>
                <w:rFonts w:cstheme="minorHAnsi"/>
                <w:sz w:val="18"/>
                <w:szCs w:val="32"/>
              </w:rPr>
              <w:t xml:space="preserve">Strong expertise in planning and coordinating marketing policies and </w:t>
            </w:r>
            <w:r w:rsidRPr="00D805E4">
              <w:rPr>
                <w:rFonts w:cstheme="minorHAnsi"/>
                <w:sz w:val="18"/>
                <w:szCs w:val="32"/>
              </w:rPr>
              <w:t>creating brand awareness</w:t>
            </w:r>
            <w:r w:rsidR="00875D69">
              <w:rPr>
                <w:rFonts w:cstheme="minorHAnsi"/>
                <w:sz w:val="18"/>
                <w:szCs w:val="32"/>
              </w:rPr>
              <w:t xml:space="preserve"> </w:t>
            </w:r>
            <w:r>
              <w:rPr>
                <w:rFonts w:cstheme="minorHAnsi"/>
                <w:sz w:val="18"/>
                <w:szCs w:val="32"/>
              </w:rPr>
              <w:t>to identify potential customers.</w:t>
            </w:r>
          </w:p>
          <w:p w14:paraId="4F8C380E" w14:textId="35D2FFAD" w:rsidR="00821AEC" w:rsidRPr="00821AEC" w:rsidRDefault="00941BC0" w:rsidP="00ED5393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>
              <w:rPr>
                <w:rFonts w:cstheme="minorHAnsi"/>
                <w:sz w:val="18"/>
                <w:szCs w:val="32"/>
              </w:rPr>
              <w:t>Experience in s</w:t>
            </w:r>
            <w:r w:rsidR="00875D69">
              <w:rPr>
                <w:rFonts w:cstheme="minorHAnsi"/>
                <w:sz w:val="18"/>
                <w:szCs w:val="32"/>
              </w:rPr>
              <w:t>ocial media marketing</w:t>
            </w:r>
            <w:r w:rsidR="00E04EDC">
              <w:rPr>
                <w:rFonts w:cstheme="minorHAnsi"/>
                <w:sz w:val="18"/>
                <w:szCs w:val="32"/>
              </w:rPr>
              <w:t xml:space="preserve">, with good knowledge of </w:t>
            </w:r>
            <w:r w:rsidR="00875D69">
              <w:rPr>
                <w:rFonts w:cstheme="minorHAnsi"/>
                <w:sz w:val="18"/>
                <w:szCs w:val="32"/>
              </w:rPr>
              <w:t>Facebook, Google and LinkedIn</w:t>
            </w:r>
            <w:r w:rsidR="00E04EDC">
              <w:rPr>
                <w:rFonts w:cstheme="minorHAnsi"/>
                <w:sz w:val="18"/>
                <w:szCs w:val="32"/>
              </w:rPr>
              <w:t xml:space="preserve"> advertising</w:t>
            </w:r>
            <w:r w:rsidR="00875D69">
              <w:rPr>
                <w:rFonts w:cstheme="minorHAnsi"/>
                <w:sz w:val="18"/>
                <w:szCs w:val="32"/>
              </w:rPr>
              <w:t xml:space="preserve">. </w:t>
            </w:r>
          </w:p>
          <w:p w14:paraId="657E154D" w14:textId="64BCEDED" w:rsidR="00C82E12" w:rsidRPr="00821AEC" w:rsidRDefault="00E04EDC" w:rsidP="00D805E4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>
              <w:rPr>
                <w:rFonts w:cstheme="minorHAnsi"/>
                <w:sz w:val="18"/>
                <w:szCs w:val="32"/>
              </w:rPr>
              <w:t>Able to lead integrated digital marketing campaigns from concept to execution.</w:t>
            </w:r>
          </w:p>
        </w:tc>
      </w:tr>
      <w:tr w:rsidR="00CA2771" w:rsidRPr="00505350" w14:paraId="3BA6DC2C" w14:textId="77777777" w:rsidTr="00C30772">
        <w:trPr>
          <w:trHeight w:val="20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14:paraId="57002561" w14:textId="5D5E5E91" w:rsidR="00CA2771" w:rsidRPr="00505350" w:rsidRDefault="00CA2771" w:rsidP="002464EA">
            <w:pPr>
              <w:rPr>
                <w:b/>
                <w:sz w:val="8"/>
                <w:szCs w:val="32"/>
              </w:rPr>
            </w:pPr>
          </w:p>
        </w:tc>
      </w:tr>
      <w:tr w:rsidR="00453A5C" w:rsidRPr="00440563" w14:paraId="2E1D895A" w14:textId="77777777" w:rsidTr="00C30772">
        <w:trPr>
          <w:trHeight w:val="288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6A648A61" w14:textId="4F6D4808" w:rsidR="00453A5C" w:rsidRPr="00505350" w:rsidRDefault="00453A5C" w:rsidP="00505350">
            <w:pPr>
              <w:ind w:hanging="115"/>
              <w:rPr>
                <w:b/>
                <w:sz w:val="18"/>
                <w:szCs w:val="32"/>
              </w:rPr>
            </w:pPr>
            <w:r w:rsidRPr="00505350">
              <w:rPr>
                <w:b/>
                <w:sz w:val="20"/>
                <w:szCs w:val="32"/>
              </w:rPr>
              <w:t>PROFESSIONAL EXPERIENCE</w:t>
            </w:r>
          </w:p>
        </w:tc>
      </w:tr>
      <w:tr w:rsidR="00C82E12" w:rsidRPr="00440563" w14:paraId="49F7B86C" w14:textId="77777777" w:rsidTr="00BB2C0D">
        <w:trPr>
          <w:trHeight w:val="603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32690" w14:textId="6FE3E8E1" w:rsidR="00242EC4" w:rsidRPr="003C635F" w:rsidRDefault="00242EC4" w:rsidP="00242EC4">
            <w:pPr>
              <w:spacing w:before="120"/>
              <w:ind w:left="-115"/>
              <w:rPr>
                <w:rFonts w:cstheme="minorHAnsi"/>
                <w:b/>
                <w:sz w:val="18"/>
                <w:szCs w:val="18"/>
              </w:rPr>
            </w:pPr>
            <w:r w:rsidRPr="003C635F">
              <w:rPr>
                <w:rFonts w:cstheme="minorHAnsi"/>
                <w:b/>
                <w:sz w:val="18"/>
                <w:szCs w:val="18"/>
              </w:rPr>
              <w:t>Company Name 1, Country</w:t>
            </w:r>
          </w:p>
          <w:p w14:paraId="055FFBE4" w14:textId="3CCB558E" w:rsidR="00C82E12" w:rsidRPr="003C635F" w:rsidRDefault="00242EC4" w:rsidP="00242EC4">
            <w:pPr>
              <w:ind w:left="-115"/>
              <w:rPr>
                <w:rFonts w:cstheme="minorHAnsi"/>
                <w:i/>
                <w:sz w:val="18"/>
                <w:szCs w:val="32"/>
              </w:rPr>
            </w:pPr>
            <w:r w:rsidRPr="003C635F">
              <w:rPr>
                <w:rFonts w:cstheme="minorHAnsi"/>
                <w:i/>
                <w:sz w:val="18"/>
                <w:szCs w:val="32"/>
              </w:rPr>
              <w:t>Job Title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F0ECD" w14:textId="258F7DEA" w:rsidR="00C82E12" w:rsidRPr="004C78B9" w:rsidRDefault="00C82E12" w:rsidP="00D94B2D">
            <w:pPr>
              <w:jc w:val="right"/>
              <w:rPr>
                <w:rFonts w:ascii="Calibri" w:hAnsi="Calibri" w:cs="Calibri"/>
                <w:b/>
                <w:sz w:val="18"/>
                <w:szCs w:val="32"/>
              </w:rPr>
            </w:pPr>
            <w:r w:rsidRPr="004C78B9">
              <w:rPr>
                <w:rFonts w:ascii="Calibri" w:hAnsi="Calibri" w:cs="Calibri"/>
                <w:b/>
                <w:sz w:val="18"/>
                <w:szCs w:val="32"/>
              </w:rPr>
              <w:t>201</w:t>
            </w:r>
            <w:r w:rsidR="00805278" w:rsidRPr="004C78B9">
              <w:rPr>
                <w:rFonts w:ascii="Calibri" w:hAnsi="Calibri" w:cs="Calibri"/>
                <w:b/>
                <w:sz w:val="18"/>
                <w:szCs w:val="32"/>
              </w:rPr>
              <w:t>8</w:t>
            </w:r>
            <w:r w:rsidRPr="004C78B9">
              <w:rPr>
                <w:rFonts w:ascii="Calibri" w:hAnsi="Calibri" w:cs="Calibri"/>
                <w:b/>
                <w:sz w:val="18"/>
                <w:szCs w:val="32"/>
              </w:rPr>
              <w:t xml:space="preserve">/09 </w:t>
            </w:r>
            <w:r w:rsidR="005218CE" w:rsidRPr="004C78B9">
              <w:rPr>
                <w:rFonts w:ascii="Calibri" w:hAnsi="Calibri" w:cs="Calibri"/>
                <w:b/>
                <w:sz w:val="18"/>
                <w:szCs w:val="32"/>
              </w:rPr>
              <w:t xml:space="preserve"> – </w:t>
            </w:r>
            <w:r w:rsidRPr="004C78B9">
              <w:rPr>
                <w:rFonts w:ascii="Calibri" w:hAnsi="Calibri" w:cs="Calibri"/>
                <w:b/>
                <w:sz w:val="18"/>
                <w:szCs w:val="32"/>
              </w:rPr>
              <w:t>201</w:t>
            </w:r>
            <w:r w:rsidR="00805278" w:rsidRPr="004C78B9">
              <w:rPr>
                <w:rFonts w:ascii="Calibri" w:hAnsi="Calibri" w:cs="Calibri"/>
                <w:b/>
                <w:sz w:val="18"/>
                <w:szCs w:val="32"/>
              </w:rPr>
              <w:t>9</w:t>
            </w:r>
            <w:r w:rsidRPr="004C78B9">
              <w:rPr>
                <w:rFonts w:ascii="Calibri" w:hAnsi="Calibri" w:cs="Calibri"/>
                <w:b/>
                <w:sz w:val="18"/>
                <w:szCs w:val="32"/>
              </w:rPr>
              <w:t>/09</w:t>
            </w:r>
          </w:p>
        </w:tc>
      </w:tr>
      <w:tr w:rsidR="00C82E12" w:rsidRPr="00440563" w14:paraId="25A878A4" w14:textId="77777777" w:rsidTr="00C30772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86C7B" w14:textId="77777777" w:rsidR="00242EC4" w:rsidRPr="003C635F" w:rsidRDefault="00242EC4" w:rsidP="00242EC4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XXXXXXXXXXXXXXXXXXXXXXXXXXXXXXXXXXXXXXXXXXXXXXXXXXXXXXXXXXXXXXXXXXXXXXXXXXXXXXXXXXXXXXXXXXXXXXXXXXXXXXXXXXXXXXXXXXXXXXXXXXXXXXXXXXXXXXX.</w:t>
            </w:r>
          </w:p>
          <w:p w14:paraId="7EF671DD" w14:textId="77777777" w:rsidR="00242EC4" w:rsidRPr="003C635F" w:rsidRDefault="00242EC4" w:rsidP="00242EC4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XXXXXXXXXXXXXXXXXXXXXXXXXXXXXXXXXXXXXXXXXXXXXXXXXXXXXXXXXXXXXXXXXXXXXXXXXXXXXXXXXXXXXXXXXXXXXXXXXXXXXXXXXXXXXXXXXXXXXX.</w:t>
            </w:r>
          </w:p>
          <w:p w14:paraId="09BCA8E8" w14:textId="4F7B1A8E" w:rsidR="00C82E12" w:rsidRPr="003C635F" w:rsidRDefault="00242EC4" w:rsidP="00242EC4">
            <w:pPr>
              <w:pStyle w:val="ListParagraph"/>
              <w:numPr>
                <w:ilvl w:val="0"/>
                <w:numId w:val="6"/>
              </w:numPr>
              <w:spacing w:before="120"/>
              <w:ind w:left="60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XXXXXXXXXXXXXXXXXXXXXXXXXXXXXXXXXXXXXXXXXXXXXXXXXXXXXXXXXXXXX.</w:t>
            </w:r>
          </w:p>
        </w:tc>
      </w:tr>
      <w:tr w:rsidR="00C82E12" w:rsidRPr="00440563" w14:paraId="455398F7" w14:textId="77777777" w:rsidTr="00BB2C0D">
        <w:trPr>
          <w:trHeight w:val="288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A6AE8" w14:textId="4C08E0BB" w:rsidR="00C82E12" w:rsidRPr="003C635F" w:rsidRDefault="00C82E12" w:rsidP="00842EF2">
            <w:pPr>
              <w:spacing w:before="120"/>
              <w:ind w:left="-115"/>
              <w:rPr>
                <w:rFonts w:cstheme="minorHAnsi"/>
                <w:b/>
                <w:sz w:val="18"/>
                <w:szCs w:val="18"/>
              </w:rPr>
            </w:pPr>
            <w:r w:rsidRPr="003C635F">
              <w:rPr>
                <w:rFonts w:cstheme="minorHAnsi"/>
                <w:b/>
                <w:sz w:val="18"/>
                <w:szCs w:val="18"/>
              </w:rPr>
              <w:t>Company Name 2, Country</w:t>
            </w:r>
          </w:p>
          <w:p w14:paraId="1F240B4B" w14:textId="399084DF" w:rsidR="00C82E12" w:rsidRPr="003C635F" w:rsidRDefault="00C82E12" w:rsidP="00842EF2">
            <w:pPr>
              <w:ind w:left="-115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i/>
                <w:sz w:val="18"/>
                <w:szCs w:val="32"/>
              </w:rPr>
              <w:t>Job Title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1F292" w14:textId="0E00BF1E" w:rsidR="00C82E12" w:rsidRPr="003C635F" w:rsidRDefault="00C82E12" w:rsidP="000731BF">
            <w:pPr>
              <w:jc w:val="right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b/>
                <w:sz w:val="18"/>
                <w:szCs w:val="32"/>
              </w:rPr>
              <w:t>201</w:t>
            </w:r>
            <w:r w:rsidR="00805278">
              <w:rPr>
                <w:rFonts w:eastAsia="MS Mincho" w:cstheme="minorHAnsi"/>
                <w:b/>
                <w:sz w:val="18"/>
                <w:szCs w:val="32"/>
                <w:lang w:eastAsia="ja-JP"/>
              </w:rPr>
              <w:t>7</w:t>
            </w:r>
            <w:r w:rsidRPr="003C635F">
              <w:rPr>
                <w:rFonts w:cstheme="minorHAnsi"/>
                <w:b/>
                <w:sz w:val="18"/>
                <w:szCs w:val="32"/>
              </w:rPr>
              <w:t>/0</w:t>
            </w:r>
            <w:r w:rsidRPr="003C635F">
              <w:rPr>
                <w:rFonts w:eastAsia="MS Mincho" w:cstheme="minorHAnsi"/>
                <w:b/>
                <w:sz w:val="18"/>
                <w:szCs w:val="32"/>
                <w:lang w:eastAsia="ja-JP"/>
              </w:rPr>
              <w:t>3</w:t>
            </w:r>
            <w:r w:rsidRPr="003C635F">
              <w:rPr>
                <w:rFonts w:cstheme="minorHAnsi"/>
                <w:b/>
                <w:sz w:val="18"/>
                <w:szCs w:val="32"/>
              </w:rPr>
              <w:t xml:space="preserve"> </w:t>
            </w:r>
            <w:r w:rsidR="005218CE" w:rsidRPr="003C635F">
              <w:rPr>
                <w:rFonts w:cstheme="minorHAnsi"/>
                <w:b/>
                <w:sz w:val="18"/>
                <w:szCs w:val="32"/>
              </w:rPr>
              <w:t xml:space="preserve"> – </w:t>
            </w:r>
            <w:r w:rsidRPr="003C635F">
              <w:rPr>
                <w:rFonts w:cstheme="minorHAnsi"/>
                <w:b/>
                <w:sz w:val="18"/>
                <w:szCs w:val="32"/>
              </w:rPr>
              <w:t>201</w:t>
            </w:r>
            <w:r w:rsidR="00805278">
              <w:rPr>
                <w:rFonts w:eastAsia="MS Mincho" w:cstheme="minorHAnsi"/>
                <w:b/>
                <w:sz w:val="18"/>
                <w:szCs w:val="32"/>
                <w:lang w:eastAsia="ja-JP"/>
              </w:rPr>
              <w:t>8</w:t>
            </w:r>
            <w:r w:rsidRPr="003C635F">
              <w:rPr>
                <w:rFonts w:cstheme="minorHAnsi"/>
                <w:b/>
                <w:sz w:val="18"/>
                <w:szCs w:val="32"/>
              </w:rPr>
              <w:t>/08</w:t>
            </w:r>
          </w:p>
        </w:tc>
      </w:tr>
      <w:tr w:rsidR="00C82E12" w:rsidRPr="00440563" w14:paraId="2604762F" w14:textId="77777777" w:rsidTr="00C30772">
        <w:trPr>
          <w:trHeight w:val="1305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7D566" w14:textId="6D14052D" w:rsidR="00C82E12" w:rsidRPr="003C635F" w:rsidRDefault="00C82E12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XXXXXXXXXXXXXXXXXXXXXXXXXXXXXXXXXXXXXXXXXXXXXXXXXXXXXXXXXXXXXXXXXXXXXXXXXXXXXXXXXXXXXXXXXXXXXXXXXXXXXXXXXXXXXXXXXXXXXXXXXXXXXXXXXXXXXXX.</w:t>
            </w:r>
          </w:p>
          <w:p w14:paraId="230286F8" w14:textId="3CB6A76E" w:rsidR="00C82E12" w:rsidRPr="003C635F" w:rsidRDefault="00C82E12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XXXXXXXXXXXXXXXXXXXXXXXXXXXXXXXXXXXXXXXXXXXXXXXXXXXXXXXXXXXXXXXXXXXXXXXXXXXXXXXXXXXXXXXXXXXXXXXXXXXXXXXXXXXXXXXXXXXXXX.</w:t>
            </w:r>
          </w:p>
          <w:p w14:paraId="583FE36B" w14:textId="46420153" w:rsidR="00C82E12" w:rsidRPr="003C635F" w:rsidRDefault="00C82E12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XXXXXXXXXXXXXXXXXXXXXXXXXXXXXXXXXXXXXXXXXXXXXXXXXXXXXXXXXXXXX.</w:t>
            </w:r>
          </w:p>
        </w:tc>
      </w:tr>
      <w:tr w:rsidR="00C82E12" w:rsidRPr="00440563" w14:paraId="4003DE6D" w14:textId="77777777" w:rsidTr="00BB2C0D">
        <w:trPr>
          <w:trHeight w:val="288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31ED" w14:textId="6F77A36F" w:rsidR="00C82E12" w:rsidRPr="003C635F" w:rsidRDefault="00C82E12" w:rsidP="00842EF2">
            <w:pPr>
              <w:spacing w:before="120"/>
              <w:ind w:left="-115"/>
              <w:rPr>
                <w:rFonts w:cstheme="minorHAnsi"/>
                <w:b/>
                <w:sz w:val="18"/>
                <w:szCs w:val="18"/>
              </w:rPr>
            </w:pPr>
            <w:r w:rsidRPr="003C635F">
              <w:rPr>
                <w:rFonts w:cstheme="minorHAnsi"/>
                <w:b/>
                <w:sz w:val="18"/>
                <w:szCs w:val="18"/>
              </w:rPr>
              <w:t>Company Name 3, Country</w:t>
            </w:r>
          </w:p>
          <w:p w14:paraId="65F9185A" w14:textId="77777777" w:rsidR="00C82E12" w:rsidRPr="003C635F" w:rsidRDefault="00C82E12" w:rsidP="00842EF2">
            <w:pPr>
              <w:ind w:left="-115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i/>
                <w:sz w:val="18"/>
                <w:szCs w:val="32"/>
              </w:rPr>
              <w:t>Job Title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2AEF" w14:textId="66AF4D67" w:rsidR="00C82E12" w:rsidRPr="003C635F" w:rsidRDefault="00C82E12" w:rsidP="00D351B6">
            <w:pPr>
              <w:jc w:val="right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b/>
                <w:sz w:val="18"/>
                <w:szCs w:val="32"/>
              </w:rPr>
              <w:t>201</w:t>
            </w:r>
            <w:r w:rsidR="00805278">
              <w:rPr>
                <w:rFonts w:eastAsia="MS Mincho" w:cstheme="minorHAnsi"/>
                <w:b/>
                <w:sz w:val="18"/>
                <w:szCs w:val="32"/>
                <w:lang w:eastAsia="ja-JP"/>
              </w:rPr>
              <w:t>6</w:t>
            </w:r>
            <w:r w:rsidRPr="003C635F">
              <w:rPr>
                <w:rFonts w:cstheme="minorHAnsi"/>
                <w:b/>
                <w:sz w:val="18"/>
                <w:szCs w:val="32"/>
              </w:rPr>
              <w:t>/0</w:t>
            </w:r>
            <w:r w:rsidRPr="003C635F">
              <w:rPr>
                <w:rFonts w:eastAsia="MS Mincho" w:cstheme="minorHAnsi"/>
                <w:b/>
                <w:sz w:val="18"/>
                <w:szCs w:val="32"/>
                <w:lang w:eastAsia="ja-JP"/>
              </w:rPr>
              <w:t>3</w:t>
            </w:r>
            <w:r w:rsidRPr="003C635F">
              <w:rPr>
                <w:rFonts w:cstheme="minorHAnsi"/>
                <w:b/>
                <w:sz w:val="18"/>
                <w:szCs w:val="32"/>
              </w:rPr>
              <w:t xml:space="preserve"> </w:t>
            </w:r>
            <w:r w:rsidR="005218CE" w:rsidRPr="003C635F">
              <w:rPr>
                <w:rFonts w:cstheme="minorHAnsi"/>
                <w:b/>
                <w:sz w:val="18"/>
                <w:szCs w:val="32"/>
              </w:rPr>
              <w:t xml:space="preserve">– </w:t>
            </w:r>
            <w:r w:rsidRPr="003C635F">
              <w:rPr>
                <w:rFonts w:cstheme="minorHAnsi"/>
                <w:b/>
                <w:sz w:val="18"/>
                <w:szCs w:val="32"/>
              </w:rPr>
              <w:t>201</w:t>
            </w:r>
            <w:r w:rsidR="00805278">
              <w:rPr>
                <w:rFonts w:eastAsia="MS Mincho" w:cstheme="minorHAnsi"/>
                <w:b/>
                <w:sz w:val="18"/>
                <w:szCs w:val="32"/>
                <w:lang w:eastAsia="ja-JP"/>
              </w:rPr>
              <w:t>6</w:t>
            </w:r>
            <w:r w:rsidRPr="003C635F">
              <w:rPr>
                <w:rFonts w:cstheme="minorHAnsi"/>
                <w:b/>
                <w:sz w:val="18"/>
                <w:szCs w:val="32"/>
              </w:rPr>
              <w:t>/08</w:t>
            </w:r>
          </w:p>
        </w:tc>
      </w:tr>
      <w:tr w:rsidR="00C82E12" w:rsidRPr="00440563" w14:paraId="7BEFD7AA" w14:textId="77777777" w:rsidTr="00C30772">
        <w:trPr>
          <w:trHeight w:val="1305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FC0A9" w14:textId="4FD0F13B" w:rsidR="00C82E12" w:rsidRPr="003C635F" w:rsidRDefault="00C82E12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XXXXXXXXXXXXXXXXXXXXXXXXXXXXXXXXXXXXXXXXXXXXXXXXXXXXXXXXXXXXXXXXXXXXXXXXXXXXXXXXXXXXXXXXXXXXXXXXXXXXXXXXXXXXXXXXXXXXXXXXXXXXXXXXXXXXXXX.</w:t>
            </w:r>
          </w:p>
          <w:p w14:paraId="274ED183" w14:textId="1DC351FB" w:rsidR="00C82E12" w:rsidRPr="003C635F" w:rsidRDefault="00C82E12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XXXXXXXXXXXXXXXXXXXXXXXXXXXXXXXXXXXXXXXXXXXXXXXXXXXXXXXXXXXXXXXXXXXXXXXXXXXXXXXXXXXXXXXXXXXXXXXXXXXXXXXXXXXXXXXXXXXXXX.</w:t>
            </w:r>
          </w:p>
          <w:p w14:paraId="4EFA85E7" w14:textId="692CD316" w:rsidR="00C82E12" w:rsidRPr="003C635F" w:rsidRDefault="00C82E12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XXXXXXXXXXXXXXXXXXXXXXXXXXXXXXXXXXXXXXXXXXXXXXXXXXXXXXXXXXXXX.</w:t>
            </w:r>
          </w:p>
        </w:tc>
      </w:tr>
      <w:tr w:rsidR="00505350" w:rsidRPr="00505350" w14:paraId="2F0899FB" w14:textId="77777777" w:rsidTr="00C30772">
        <w:trPr>
          <w:trHeight w:val="20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14:paraId="73CA32B7" w14:textId="77777777" w:rsidR="00505350" w:rsidRPr="003C635F" w:rsidRDefault="00505350" w:rsidP="00505350">
            <w:pPr>
              <w:rPr>
                <w:rFonts w:cstheme="minorHAnsi"/>
                <w:b/>
                <w:sz w:val="8"/>
                <w:szCs w:val="32"/>
              </w:rPr>
            </w:pPr>
          </w:p>
        </w:tc>
      </w:tr>
      <w:tr w:rsidR="00453A5C" w:rsidRPr="00440563" w14:paraId="5B6FF270" w14:textId="77777777" w:rsidTr="00C30772">
        <w:trPr>
          <w:trHeight w:val="288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5090BB58" w14:textId="1D7BD0F0" w:rsidR="00453A5C" w:rsidRPr="003C635F" w:rsidRDefault="00A77745" w:rsidP="00505350">
            <w:pPr>
              <w:ind w:hanging="115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b/>
                <w:sz w:val="20"/>
                <w:szCs w:val="32"/>
              </w:rPr>
              <w:t>EXTRA-CURRICULAR ACTIVITIES</w:t>
            </w:r>
          </w:p>
        </w:tc>
      </w:tr>
      <w:tr w:rsidR="00C82E12" w:rsidRPr="00440563" w14:paraId="41C808C2" w14:textId="77777777" w:rsidTr="00BB2C0D">
        <w:trPr>
          <w:trHeight w:val="675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9233F5" w14:textId="42047E64" w:rsidR="00A77745" w:rsidRPr="003C635F" w:rsidRDefault="001C2924" w:rsidP="00A77745">
            <w:pPr>
              <w:spacing w:before="120"/>
              <w:ind w:left="-115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Sports Club</w:t>
            </w:r>
          </w:p>
          <w:p w14:paraId="52BD717C" w14:textId="1CE02927" w:rsidR="00C82E12" w:rsidRPr="003C635F" w:rsidRDefault="00A77745" w:rsidP="00A77745">
            <w:pPr>
              <w:ind w:left="-115"/>
              <w:contextualSpacing/>
              <w:rPr>
                <w:rFonts w:cstheme="minorHAnsi"/>
                <w:sz w:val="18"/>
                <w:szCs w:val="18"/>
              </w:rPr>
            </w:pPr>
            <w:r w:rsidRPr="003C635F">
              <w:rPr>
                <w:rFonts w:cstheme="minorHAnsi"/>
                <w:i/>
                <w:sz w:val="18"/>
                <w:szCs w:val="32"/>
              </w:rPr>
              <w:t>Business Development Manager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B779CA" w14:textId="02DFAF02" w:rsidR="00C82E12" w:rsidRPr="003C635F" w:rsidRDefault="005218CE" w:rsidP="00A77745">
            <w:pPr>
              <w:ind w:right="-30"/>
              <w:contextualSpacing/>
              <w:jc w:val="right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b/>
                <w:sz w:val="18"/>
                <w:szCs w:val="32"/>
              </w:rPr>
              <w:t xml:space="preserve">        </w:t>
            </w:r>
            <w:r w:rsidR="00C82E12" w:rsidRPr="003C635F">
              <w:rPr>
                <w:rFonts w:cstheme="minorHAnsi"/>
                <w:b/>
                <w:sz w:val="18"/>
                <w:szCs w:val="32"/>
              </w:rPr>
              <w:t>201</w:t>
            </w:r>
            <w:r w:rsidR="00805278">
              <w:rPr>
                <w:rFonts w:cstheme="minorHAnsi"/>
                <w:b/>
                <w:sz w:val="18"/>
                <w:szCs w:val="32"/>
              </w:rPr>
              <w:t>7</w:t>
            </w:r>
            <w:r w:rsidRPr="003C635F">
              <w:rPr>
                <w:rFonts w:cstheme="minorHAnsi"/>
                <w:b/>
                <w:sz w:val="18"/>
                <w:szCs w:val="32"/>
              </w:rPr>
              <w:t>/09 – 2</w:t>
            </w:r>
            <w:r w:rsidR="00C82E12" w:rsidRPr="003C635F">
              <w:rPr>
                <w:rFonts w:cstheme="minorHAnsi"/>
                <w:b/>
                <w:sz w:val="18"/>
                <w:szCs w:val="32"/>
              </w:rPr>
              <w:t>01</w:t>
            </w:r>
            <w:r w:rsidR="00805278">
              <w:rPr>
                <w:rFonts w:cstheme="minorHAnsi"/>
                <w:b/>
                <w:sz w:val="18"/>
                <w:szCs w:val="32"/>
              </w:rPr>
              <w:t>9</w:t>
            </w:r>
            <w:r w:rsidRPr="003C635F">
              <w:rPr>
                <w:rFonts w:cstheme="minorHAnsi"/>
                <w:b/>
                <w:sz w:val="18"/>
                <w:szCs w:val="32"/>
              </w:rPr>
              <w:t>/06</w:t>
            </w:r>
          </w:p>
        </w:tc>
      </w:tr>
      <w:tr w:rsidR="00A77745" w:rsidRPr="00440563" w14:paraId="62280E3D" w14:textId="77777777" w:rsidTr="00835C7A">
        <w:trPr>
          <w:trHeight w:val="675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BF0672" w14:textId="77777777" w:rsidR="00A77745" w:rsidRPr="003C635F" w:rsidRDefault="00A77745" w:rsidP="00A77745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Acquired 10+ partnerships and 2 key sponsors and expanded the organization’s network across multiple cities in China.</w:t>
            </w:r>
          </w:p>
          <w:p w14:paraId="3848F692" w14:textId="70513DDC" w:rsidR="00A77745" w:rsidRPr="003C635F" w:rsidRDefault="00A77745" w:rsidP="00A77745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Hosted events such as New Zealand - China innovation &amp; entrepreneur Forum and Young Investors Forum 2017.</w:t>
            </w:r>
          </w:p>
        </w:tc>
      </w:tr>
      <w:tr w:rsidR="00CA2771" w:rsidRPr="00505350" w14:paraId="1695EEC1" w14:textId="77777777" w:rsidTr="00C30772">
        <w:trPr>
          <w:trHeight w:val="20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14:paraId="5F49357D" w14:textId="45C3D367" w:rsidR="00CA2771" w:rsidRPr="003C635F" w:rsidRDefault="00CA2771" w:rsidP="002464EA">
            <w:pPr>
              <w:rPr>
                <w:rFonts w:cstheme="minorHAnsi"/>
                <w:b/>
                <w:sz w:val="8"/>
                <w:szCs w:val="32"/>
              </w:rPr>
            </w:pPr>
          </w:p>
        </w:tc>
      </w:tr>
      <w:tr w:rsidR="00453A5C" w:rsidRPr="00440563" w14:paraId="7A460E45" w14:textId="77777777" w:rsidTr="00C30772">
        <w:trPr>
          <w:trHeight w:val="288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05C1E39F" w14:textId="5CE2CFDC" w:rsidR="00453A5C" w:rsidRPr="003C635F" w:rsidRDefault="00453A5C" w:rsidP="00505350">
            <w:pPr>
              <w:ind w:hanging="115"/>
              <w:rPr>
                <w:rFonts w:cstheme="minorHAnsi"/>
                <w:b/>
                <w:sz w:val="20"/>
                <w:szCs w:val="32"/>
              </w:rPr>
            </w:pPr>
            <w:r w:rsidRPr="003C635F">
              <w:rPr>
                <w:rFonts w:cstheme="minorHAnsi"/>
                <w:b/>
                <w:sz w:val="20"/>
                <w:szCs w:val="32"/>
              </w:rPr>
              <w:t>SKILLS</w:t>
            </w:r>
            <w:r w:rsidR="00CA2771" w:rsidRPr="003C635F">
              <w:rPr>
                <w:rFonts w:cstheme="minorHAnsi"/>
                <w:b/>
                <w:sz w:val="20"/>
                <w:szCs w:val="32"/>
              </w:rPr>
              <w:t xml:space="preserve">/ QUALIFICATIONS/ </w:t>
            </w:r>
            <w:r w:rsidR="002C07B0">
              <w:rPr>
                <w:rFonts w:cstheme="minorHAnsi"/>
                <w:b/>
                <w:sz w:val="20"/>
                <w:szCs w:val="32"/>
              </w:rPr>
              <w:t>ACHIEVEMENTS</w:t>
            </w:r>
          </w:p>
        </w:tc>
      </w:tr>
      <w:tr w:rsidR="005218CE" w:rsidRPr="00440563" w14:paraId="35157759" w14:textId="77777777" w:rsidTr="00BB2C0D">
        <w:trPr>
          <w:trHeight w:val="315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00645C" w14:textId="39DCD5DE" w:rsidR="005218CE" w:rsidRPr="003C635F" w:rsidRDefault="002C0B25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>
              <w:rPr>
                <w:rFonts w:cstheme="minorHAnsi"/>
                <w:sz w:val="18"/>
                <w:szCs w:val="32"/>
              </w:rPr>
              <w:t>Awards</w:t>
            </w:r>
          </w:p>
          <w:p w14:paraId="1B3D03DD" w14:textId="77777777" w:rsidR="005218CE" w:rsidRPr="003C635F" w:rsidRDefault="005218CE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CFA/PMP/CPA</w:t>
            </w:r>
          </w:p>
          <w:p w14:paraId="123CE643" w14:textId="5F3530ED" w:rsidR="005218CE" w:rsidRPr="003C635F" w:rsidRDefault="005218CE" w:rsidP="00842EF2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eastAsia="SimSun"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R, Python, SAS.</w:t>
            </w:r>
            <w:r w:rsidRPr="003C635F">
              <w:rPr>
                <w:rFonts w:eastAsia="SimSun" w:cstheme="minorHAnsi"/>
                <w:sz w:val="18"/>
                <w:szCs w:val="32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5A5256" w14:textId="5DBB4C15" w:rsidR="005218CE" w:rsidRPr="003C635F" w:rsidRDefault="005218CE" w:rsidP="002464EA">
            <w:pPr>
              <w:contextualSpacing/>
              <w:jc w:val="right"/>
              <w:rPr>
                <w:rFonts w:cstheme="minorHAnsi"/>
                <w:sz w:val="18"/>
                <w:szCs w:val="32"/>
              </w:rPr>
            </w:pPr>
          </w:p>
        </w:tc>
      </w:tr>
      <w:tr w:rsidR="00CA2771" w:rsidRPr="00505350" w14:paraId="2658475F" w14:textId="77777777" w:rsidTr="00C30772">
        <w:trPr>
          <w:trHeight w:val="20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14:paraId="10F51CA3" w14:textId="52F5DC92" w:rsidR="00CA2771" w:rsidRPr="003C635F" w:rsidRDefault="00CA2771" w:rsidP="002464EA">
            <w:pPr>
              <w:rPr>
                <w:rFonts w:cstheme="minorHAnsi"/>
                <w:b/>
                <w:sz w:val="8"/>
                <w:szCs w:val="32"/>
              </w:rPr>
            </w:pPr>
          </w:p>
        </w:tc>
      </w:tr>
      <w:tr w:rsidR="00A77745" w:rsidRPr="00505350" w14:paraId="4F4E00D8" w14:textId="77777777" w:rsidTr="001635FC">
        <w:trPr>
          <w:trHeight w:val="288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38772EDF" w14:textId="77777777" w:rsidR="00A77745" w:rsidRPr="003C635F" w:rsidRDefault="00A77745" w:rsidP="001635FC">
            <w:pPr>
              <w:ind w:hanging="115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b/>
                <w:sz w:val="20"/>
                <w:szCs w:val="32"/>
              </w:rPr>
              <w:t xml:space="preserve">EDUCATION </w:t>
            </w:r>
          </w:p>
        </w:tc>
      </w:tr>
      <w:tr w:rsidR="00A77745" w:rsidRPr="002623D7" w14:paraId="752C9B3A" w14:textId="77777777" w:rsidTr="00BB2C0D">
        <w:trPr>
          <w:trHeight w:val="675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834485" w14:textId="57D03F5A" w:rsidR="00A77745" w:rsidRPr="003C635F" w:rsidRDefault="001C2924" w:rsidP="001635FC">
            <w:pPr>
              <w:ind w:left="-115"/>
              <w:contextualSpacing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Diploma in XXX</w:t>
            </w:r>
            <w:r w:rsidR="00A77745" w:rsidRPr="003C635F">
              <w:rPr>
                <w:rFonts w:cstheme="minorHAnsi"/>
                <w:b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School of Information Technology</w:t>
            </w:r>
            <w:r w:rsidR="00A77745" w:rsidRPr="003C635F">
              <w:rPr>
                <w:rFonts w:cstheme="minorHAnsi"/>
                <w:b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Temasek Polytechnic</w:t>
            </w:r>
            <w:r w:rsidR="00A77745" w:rsidRPr="003C635F">
              <w:rPr>
                <w:rFonts w:cstheme="minorHAnsi"/>
                <w:sz w:val="18"/>
                <w:szCs w:val="18"/>
              </w:rPr>
              <w:t>, Singapore</w:t>
            </w:r>
          </w:p>
          <w:p w14:paraId="0CE88B4B" w14:textId="3095129C" w:rsidR="00A77745" w:rsidRPr="003C635F" w:rsidRDefault="001C2924" w:rsidP="001635FC">
            <w:pPr>
              <w:ind w:left="-115"/>
              <w:contextualSpacing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Higher Nitec in XXX</w:t>
            </w:r>
            <w:r w:rsidR="00A77745" w:rsidRPr="003C635F">
              <w:rPr>
                <w:rFonts w:cstheme="minorHAnsi"/>
                <w:sz w:val="18"/>
                <w:szCs w:val="18"/>
              </w:rPr>
              <w:t>, XXX School, XXX University, Country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348227" w14:textId="4C2384D4" w:rsidR="00A77745" w:rsidRPr="003C635F" w:rsidRDefault="00A77745" w:rsidP="001635FC">
            <w:pPr>
              <w:ind w:right="-30"/>
              <w:contextualSpacing/>
              <w:jc w:val="right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b/>
                <w:sz w:val="18"/>
                <w:szCs w:val="32"/>
              </w:rPr>
              <w:t xml:space="preserve">    20</w:t>
            </w:r>
            <w:r w:rsidR="00A41BD6">
              <w:rPr>
                <w:rFonts w:cstheme="minorHAnsi"/>
                <w:b/>
                <w:sz w:val="18"/>
                <w:szCs w:val="32"/>
              </w:rPr>
              <w:t>20</w:t>
            </w:r>
            <w:r w:rsidRPr="003C635F">
              <w:rPr>
                <w:rFonts w:cstheme="minorHAnsi"/>
                <w:b/>
                <w:sz w:val="18"/>
                <w:szCs w:val="32"/>
              </w:rPr>
              <w:t>/07 – 202</w:t>
            </w:r>
            <w:r w:rsidR="0093176F">
              <w:rPr>
                <w:rFonts w:cstheme="minorHAnsi"/>
                <w:b/>
                <w:sz w:val="18"/>
                <w:szCs w:val="32"/>
              </w:rPr>
              <w:t>2</w:t>
            </w:r>
            <w:r w:rsidRPr="003C635F">
              <w:rPr>
                <w:rFonts w:cstheme="minorHAnsi"/>
                <w:b/>
                <w:sz w:val="18"/>
                <w:szCs w:val="32"/>
              </w:rPr>
              <w:t>/0</w:t>
            </w:r>
            <w:r w:rsidR="0093176F">
              <w:rPr>
                <w:rFonts w:cstheme="minorHAnsi"/>
                <w:b/>
                <w:sz w:val="18"/>
                <w:szCs w:val="32"/>
              </w:rPr>
              <w:t>5</w:t>
            </w:r>
          </w:p>
          <w:p w14:paraId="0971FE12" w14:textId="25F90D24" w:rsidR="00A77745" w:rsidRPr="003C635F" w:rsidRDefault="00A77745" w:rsidP="001635FC">
            <w:pPr>
              <w:ind w:right="-30"/>
              <w:contextualSpacing/>
              <w:jc w:val="right"/>
              <w:rPr>
                <w:rFonts w:cstheme="minorHAnsi"/>
                <w:b/>
                <w:sz w:val="18"/>
                <w:szCs w:val="32"/>
              </w:rPr>
            </w:pPr>
            <w:r w:rsidRPr="003C635F">
              <w:rPr>
                <w:rFonts w:cstheme="minorHAnsi"/>
                <w:b/>
                <w:sz w:val="18"/>
                <w:szCs w:val="32"/>
              </w:rPr>
              <w:t xml:space="preserve">    201</w:t>
            </w:r>
            <w:r w:rsidR="00A41BD6">
              <w:rPr>
                <w:rFonts w:cstheme="minorHAnsi"/>
                <w:b/>
                <w:sz w:val="18"/>
                <w:szCs w:val="32"/>
              </w:rPr>
              <w:t>6</w:t>
            </w:r>
            <w:r w:rsidRPr="003C635F">
              <w:rPr>
                <w:rFonts w:cstheme="minorHAnsi"/>
                <w:b/>
                <w:sz w:val="18"/>
                <w:szCs w:val="32"/>
              </w:rPr>
              <w:t>/09 – 20</w:t>
            </w:r>
            <w:r w:rsidR="00A41BD6">
              <w:rPr>
                <w:rFonts w:cstheme="minorHAnsi"/>
                <w:b/>
                <w:sz w:val="18"/>
                <w:szCs w:val="32"/>
              </w:rPr>
              <w:t>20</w:t>
            </w:r>
            <w:r w:rsidRPr="003C635F">
              <w:rPr>
                <w:rFonts w:cstheme="minorHAnsi"/>
                <w:b/>
                <w:sz w:val="18"/>
                <w:szCs w:val="32"/>
              </w:rPr>
              <w:t>/06</w:t>
            </w:r>
          </w:p>
        </w:tc>
      </w:tr>
      <w:tr w:rsidR="00A77745" w:rsidRPr="00A77745" w14:paraId="6B7B49E8" w14:textId="77777777" w:rsidTr="00BB2C0D">
        <w:trPr>
          <w:trHeight w:val="7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B73AEF" w14:textId="77777777" w:rsidR="00A77745" w:rsidRPr="003C635F" w:rsidRDefault="00A77745" w:rsidP="001635FC">
            <w:pPr>
              <w:ind w:left="-115"/>
              <w:contextualSpacing/>
              <w:rPr>
                <w:rFonts w:cstheme="minorHAnsi"/>
                <w:b/>
                <w:sz w:val="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5CE99F" w14:textId="77777777" w:rsidR="00A77745" w:rsidRPr="003C635F" w:rsidRDefault="00A77745" w:rsidP="001635FC">
            <w:pPr>
              <w:ind w:right="-30"/>
              <w:contextualSpacing/>
              <w:jc w:val="right"/>
              <w:rPr>
                <w:rFonts w:cstheme="minorHAnsi"/>
                <w:b/>
                <w:sz w:val="8"/>
                <w:szCs w:val="32"/>
              </w:rPr>
            </w:pPr>
          </w:p>
        </w:tc>
      </w:tr>
      <w:tr w:rsidR="00A77745" w:rsidRPr="00505350" w14:paraId="09B2470B" w14:textId="77777777" w:rsidTr="001635FC">
        <w:trPr>
          <w:trHeight w:val="288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5C0367CF" w14:textId="77777777" w:rsidR="00A77745" w:rsidRPr="003C635F" w:rsidRDefault="00A77745" w:rsidP="001635FC">
            <w:pPr>
              <w:ind w:hanging="115"/>
              <w:rPr>
                <w:rFonts w:cstheme="minorHAnsi"/>
                <w:b/>
                <w:sz w:val="20"/>
                <w:szCs w:val="32"/>
              </w:rPr>
            </w:pPr>
            <w:r w:rsidRPr="003C635F">
              <w:rPr>
                <w:rFonts w:cstheme="minorHAnsi"/>
                <w:b/>
                <w:sz w:val="20"/>
                <w:szCs w:val="32"/>
              </w:rPr>
              <w:t>INTERESTS</w:t>
            </w:r>
          </w:p>
        </w:tc>
      </w:tr>
      <w:tr w:rsidR="000C655C" w:rsidRPr="00440563" w14:paraId="73CB2019" w14:textId="77777777" w:rsidTr="005C687D">
        <w:trPr>
          <w:trHeight w:val="315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E6BC6D" w14:textId="77777777" w:rsidR="000C655C" w:rsidRPr="003C635F" w:rsidRDefault="000C655C" w:rsidP="000C655C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 w:rsidRPr="003C635F">
              <w:rPr>
                <w:rFonts w:cstheme="minorHAnsi"/>
                <w:sz w:val="18"/>
                <w:szCs w:val="32"/>
              </w:rPr>
              <w:t>Community involvement through pro-bono services for different NGOs such as Willing Hearts, Singapore</w:t>
            </w:r>
          </w:p>
          <w:p w14:paraId="4AD1F5AF" w14:textId="03FCE750" w:rsidR="000C655C" w:rsidRPr="003C635F" w:rsidRDefault="001C2924" w:rsidP="000C655C">
            <w:pPr>
              <w:pStyle w:val="ListParagraph"/>
              <w:numPr>
                <w:ilvl w:val="0"/>
                <w:numId w:val="6"/>
              </w:numPr>
              <w:spacing w:before="120"/>
              <w:ind w:left="65" w:hanging="180"/>
              <w:rPr>
                <w:rFonts w:cstheme="minorHAnsi"/>
                <w:sz w:val="18"/>
                <w:szCs w:val="32"/>
              </w:rPr>
            </w:pPr>
            <w:r>
              <w:rPr>
                <w:rFonts w:cstheme="minorHAnsi"/>
                <w:sz w:val="18"/>
                <w:szCs w:val="32"/>
              </w:rPr>
              <w:t>Basketball – A fast pace sports that focuses on teamwork</w:t>
            </w:r>
          </w:p>
        </w:tc>
      </w:tr>
    </w:tbl>
    <w:p w14:paraId="3B5480E4" w14:textId="0FC70304" w:rsidR="00E02539" w:rsidRPr="00440563" w:rsidRDefault="00E02539" w:rsidP="000731BF">
      <w:pPr>
        <w:spacing w:after="0" w:line="240" w:lineRule="auto"/>
        <w:rPr>
          <w:rFonts w:ascii="Calibri Light" w:hAnsi="Calibri Light"/>
          <w:color w:val="000000" w:themeColor="text1"/>
          <w:sz w:val="19"/>
          <w:szCs w:val="19"/>
        </w:rPr>
      </w:pPr>
    </w:p>
    <w:sectPr w:rsidR="00E02539" w:rsidRPr="00440563" w:rsidSect="00C30772">
      <w:pgSz w:w="11907" w:h="16839" w:code="9"/>
      <w:pgMar w:top="900" w:right="567" w:bottom="90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4D91" w14:textId="77777777" w:rsidR="00856169" w:rsidRDefault="00856169" w:rsidP="002C07B0">
      <w:pPr>
        <w:spacing w:after="0" w:line="240" w:lineRule="auto"/>
      </w:pPr>
      <w:r>
        <w:separator/>
      </w:r>
    </w:p>
  </w:endnote>
  <w:endnote w:type="continuationSeparator" w:id="0">
    <w:p w14:paraId="27BD4BE7" w14:textId="77777777" w:rsidR="00856169" w:rsidRDefault="00856169" w:rsidP="002C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0F93" w14:textId="77777777" w:rsidR="00856169" w:rsidRDefault="00856169" w:rsidP="002C07B0">
      <w:pPr>
        <w:spacing w:after="0" w:line="240" w:lineRule="auto"/>
      </w:pPr>
      <w:r>
        <w:separator/>
      </w:r>
    </w:p>
  </w:footnote>
  <w:footnote w:type="continuationSeparator" w:id="0">
    <w:p w14:paraId="0614A245" w14:textId="77777777" w:rsidR="00856169" w:rsidRDefault="00856169" w:rsidP="002C0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A20"/>
    <w:multiLevelType w:val="hybridMultilevel"/>
    <w:tmpl w:val="3698D4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43DDE"/>
    <w:multiLevelType w:val="hybridMultilevel"/>
    <w:tmpl w:val="4028B83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4B36E78"/>
    <w:multiLevelType w:val="hybridMultilevel"/>
    <w:tmpl w:val="8C90E2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927B4"/>
    <w:multiLevelType w:val="hybridMultilevel"/>
    <w:tmpl w:val="CD5AA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B011F"/>
    <w:multiLevelType w:val="hybridMultilevel"/>
    <w:tmpl w:val="7A0ECCEE"/>
    <w:lvl w:ilvl="0" w:tplc="9684B8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9201A"/>
    <w:multiLevelType w:val="hybridMultilevel"/>
    <w:tmpl w:val="67C8F9C6"/>
    <w:lvl w:ilvl="0" w:tplc="48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6" w15:restartNumberingAfterBreak="0">
    <w:nsid w:val="237B60A3"/>
    <w:multiLevelType w:val="multilevel"/>
    <w:tmpl w:val="0E2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10470"/>
    <w:multiLevelType w:val="hybridMultilevel"/>
    <w:tmpl w:val="B6CA0C6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67C63C1"/>
    <w:multiLevelType w:val="hybridMultilevel"/>
    <w:tmpl w:val="607C06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7647C9"/>
    <w:multiLevelType w:val="hybridMultilevel"/>
    <w:tmpl w:val="70E0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650B7"/>
    <w:multiLevelType w:val="hybridMultilevel"/>
    <w:tmpl w:val="8D1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8548C"/>
    <w:multiLevelType w:val="hybridMultilevel"/>
    <w:tmpl w:val="928EF4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3D0664"/>
    <w:multiLevelType w:val="hybridMultilevel"/>
    <w:tmpl w:val="C82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A5DDB"/>
    <w:multiLevelType w:val="hybridMultilevel"/>
    <w:tmpl w:val="AEA2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24725"/>
    <w:multiLevelType w:val="hybridMultilevel"/>
    <w:tmpl w:val="4140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2444C"/>
    <w:multiLevelType w:val="hybridMultilevel"/>
    <w:tmpl w:val="98F21F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EF29B1"/>
    <w:multiLevelType w:val="hybridMultilevel"/>
    <w:tmpl w:val="654C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B3C4F"/>
    <w:multiLevelType w:val="multilevel"/>
    <w:tmpl w:val="E83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15C57"/>
    <w:multiLevelType w:val="hybridMultilevel"/>
    <w:tmpl w:val="865A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1707F6"/>
    <w:multiLevelType w:val="hybridMultilevel"/>
    <w:tmpl w:val="367817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371B54"/>
    <w:multiLevelType w:val="hybridMultilevel"/>
    <w:tmpl w:val="3C8C1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843897"/>
    <w:multiLevelType w:val="hybridMultilevel"/>
    <w:tmpl w:val="62D4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96B44"/>
    <w:multiLevelType w:val="hybridMultilevel"/>
    <w:tmpl w:val="BCAA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D2F91"/>
    <w:multiLevelType w:val="hybridMultilevel"/>
    <w:tmpl w:val="08C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75EE9"/>
    <w:multiLevelType w:val="hybridMultilevel"/>
    <w:tmpl w:val="BF4C4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1907105">
    <w:abstractNumId w:val="1"/>
  </w:num>
  <w:num w:numId="2" w16cid:durableId="1436318789">
    <w:abstractNumId w:val="23"/>
  </w:num>
  <w:num w:numId="3" w16cid:durableId="1979604816">
    <w:abstractNumId w:val="17"/>
  </w:num>
  <w:num w:numId="4" w16cid:durableId="929702807">
    <w:abstractNumId w:val="0"/>
  </w:num>
  <w:num w:numId="5" w16cid:durableId="1278875451">
    <w:abstractNumId w:val="6"/>
  </w:num>
  <w:num w:numId="6" w16cid:durableId="222956852">
    <w:abstractNumId w:val="7"/>
  </w:num>
  <w:num w:numId="7" w16cid:durableId="527182884">
    <w:abstractNumId w:val="24"/>
  </w:num>
  <w:num w:numId="8" w16cid:durableId="1530677506">
    <w:abstractNumId w:val="13"/>
  </w:num>
  <w:num w:numId="9" w16cid:durableId="464002949">
    <w:abstractNumId w:val="9"/>
  </w:num>
  <w:num w:numId="10" w16cid:durableId="1654486953">
    <w:abstractNumId w:val="21"/>
  </w:num>
  <w:num w:numId="11" w16cid:durableId="1146049920">
    <w:abstractNumId w:val="12"/>
  </w:num>
  <w:num w:numId="12" w16cid:durableId="1437821211">
    <w:abstractNumId w:val="20"/>
  </w:num>
  <w:num w:numId="13" w16cid:durableId="500197443">
    <w:abstractNumId w:val="14"/>
  </w:num>
  <w:num w:numId="14" w16cid:durableId="1500383937">
    <w:abstractNumId w:val="22"/>
  </w:num>
  <w:num w:numId="15" w16cid:durableId="1578780347">
    <w:abstractNumId w:val="8"/>
  </w:num>
  <w:num w:numId="16" w16cid:durableId="1971671492">
    <w:abstractNumId w:val="15"/>
  </w:num>
  <w:num w:numId="17" w16cid:durableId="1545436780">
    <w:abstractNumId w:val="19"/>
  </w:num>
  <w:num w:numId="18" w16cid:durableId="526869979">
    <w:abstractNumId w:val="2"/>
  </w:num>
  <w:num w:numId="19" w16cid:durableId="1628047068">
    <w:abstractNumId w:val="18"/>
  </w:num>
  <w:num w:numId="20" w16cid:durableId="650793944">
    <w:abstractNumId w:val="11"/>
  </w:num>
  <w:num w:numId="21" w16cid:durableId="52437782">
    <w:abstractNumId w:val="3"/>
  </w:num>
  <w:num w:numId="22" w16cid:durableId="1144195796">
    <w:abstractNumId w:val="10"/>
  </w:num>
  <w:num w:numId="23" w16cid:durableId="850027782">
    <w:abstractNumId w:val="16"/>
  </w:num>
  <w:num w:numId="24" w16cid:durableId="1327633065">
    <w:abstractNumId w:val="4"/>
  </w:num>
  <w:num w:numId="25" w16cid:durableId="741951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DY0N7M0tzQztbBU0lEKTi0uzszPAykwrAUA+avxVSwAAAA="/>
  </w:docVars>
  <w:rsids>
    <w:rsidRoot w:val="00C641D3"/>
    <w:rsid w:val="000078B7"/>
    <w:rsid w:val="00032E53"/>
    <w:rsid w:val="00062CA7"/>
    <w:rsid w:val="0006383A"/>
    <w:rsid w:val="000731BF"/>
    <w:rsid w:val="000940E1"/>
    <w:rsid w:val="000C1A08"/>
    <w:rsid w:val="000C655C"/>
    <w:rsid w:val="000D27C0"/>
    <w:rsid w:val="000D2C93"/>
    <w:rsid w:val="000D3AD7"/>
    <w:rsid w:val="000D5A8B"/>
    <w:rsid w:val="000F75D7"/>
    <w:rsid w:val="00101C7C"/>
    <w:rsid w:val="001048AD"/>
    <w:rsid w:val="001445C8"/>
    <w:rsid w:val="001540E0"/>
    <w:rsid w:val="001562BB"/>
    <w:rsid w:val="0015698D"/>
    <w:rsid w:val="00160C92"/>
    <w:rsid w:val="001907E8"/>
    <w:rsid w:val="00193841"/>
    <w:rsid w:val="0019599C"/>
    <w:rsid w:val="00197113"/>
    <w:rsid w:val="001B66C0"/>
    <w:rsid w:val="001C2924"/>
    <w:rsid w:val="001E42D5"/>
    <w:rsid w:val="001F3198"/>
    <w:rsid w:val="0020442D"/>
    <w:rsid w:val="00221C3E"/>
    <w:rsid w:val="002369F3"/>
    <w:rsid w:val="00242EC4"/>
    <w:rsid w:val="002623D7"/>
    <w:rsid w:val="002649FC"/>
    <w:rsid w:val="00266BE2"/>
    <w:rsid w:val="00287645"/>
    <w:rsid w:val="0029103C"/>
    <w:rsid w:val="00297FBA"/>
    <w:rsid w:val="002C07B0"/>
    <w:rsid w:val="002C0B25"/>
    <w:rsid w:val="002C1FE2"/>
    <w:rsid w:val="002C226D"/>
    <w:rsid w:val="002D4446"/>
    <w:rsid w:val="002E3683"/>
    <w:rsid w:val="002F3768"/>
    <w:rsid w:val="0033378D"/>
    <w:rsid w:val="0034328E"/>
    <w:rsid w:val="0035199E"/>
    <w:rsid w:val="00356B40"/>
    <w:rsid w:val="00361B56"/>
    <w:rsid w:val="00366007"/>
    <w:rsid w:val="00381C0D"/>
    <w:rsid w:val="003A0D2C"/>
    <w:rsid w:val="003C635F"/>
    <w:rsid w:val="003D50F8"/>
    <w:rsid w:val="003E5789"/>
    <w:rsid w:val="003E77E8"/>
    <w:rsid w:val="003F6765"/>
    <w:rsid w:val="004248A9"/>
    <w:rsid w:val="00424B11"/>
    <w:rsid w:val="0042679F"/>
    <w:rsid w:val="00427EC8"/>
    <w:rsid w:val="00440563"/>
    <w:rsid w:val="00453A5C"/>
    <w:rsid w:val="0045559C"/>
    <w:rsid w:val="00455A39"/>
    <w:rsid w:val="00493437"/>
    <w:rsid w:val="004B1B4E"/>
    <w:rsid w:val="004C03D6"/>
    <w:rsid w:val="004C763A"/>
    <w:rsid w:val="004C78B9"/>
    <w:rsid w:val="004C7EA9"/>
    <w:rsid w:val="004D4DCC"/>
    <w:rsid w:val="004F399E"/>
    <w:rsid w:val="00505350"/>
    <w:rsid w:val="00520C94"/>
    <w:rsid w:val="005218CE"/>
    <w:rsid w:val="00527883"/>
    <w:rsid w:val="00555DE0"/>
    <w:rsid w:val="00560FB6"/>
    <w:rsid w:val="00567E0F"/>
    <w:rsid w:val="005815D8"/>
    <w:rsid w:val="005937E4"/>
    <w:rsid w:val="005A0401"/>
    <w:rsid w:val="005B651D"/>
    <w:rsid w:val="005E2BDC"/>
    <w:rsid w:val="005F50FE"/>
    <w:rsid w:val="006269F1"/>
    <w:rsid w:val="006621F2"/>
    <w:rsid w:val="006634C4"/>
    <w:rsid w:val="0066519F"/>
    <w:rsid w:val="00685F2F"/>
    <w:rsid w:val="006A5115"/>
    <w:rsid w:val="006B6AA0"/>
    <w:rsid w:val="006D22B5"/>
    <w:rsid w:val="006F3444"/>
    <w:rsid w:val="007155C2"/>
    <w:rsid w:val="00717655"/>
    <w:rsid w:val="007200E7"/>
    <w:rsid w:val="007337DA"/>
    <w:rsid w:val="0077020D"/>
    <w:rsid w:val="00790F8C"/>
    <w:rsid w:val="007A5AB0"/>
    <w:rsid w:val="007B3A39"/>
    <w:rsid w:val="007D31A0"/>
    <w:rsid w:val="007D5049"/>
    <w:rsid w:val="007E0CAF"/>
    <w:rsid w:val="007F1FC0"/>
    <w:rsid w:val="007F2F99"/>
    <w:rsid w:val="008012CA"/>
    <w:rsid w:val="00805278"/>
    <w:rsid w:val="008052F0"/>
    <w:rsid w:val="008127BF"/>
    <w:rsid w:val="00821AEC"/>
    <w:rsid w:val="008242CD"/>
    <w:rsid w:val="00827B06"/>
    <w:rsid w:val="00831B4B"/>
    <w:rsid w:val="00831CCB"/>
    <w:rsid w:val="00842EF2"/>
    <w:rsid w:val="00856169"/>
    <w:rsid w:val="00866344"/>
    <w:rsid w:val="00875D69"/>
    <w:rsid w:val="00887BDE"/>
    <w:rsid w:val="0089108A"/>
    <w:rsid w:val="0089254A"/>
    <w:rsid w:val="00894BA8"/>
    <w:rsid w:val="00897322"/>
    <w:rsid w:val="00897F21"/>
    <w:rsid w:val="008B1F82"/>
    <w:rsid w:val="008B3EBA"/>
    <w:rsid w:val="008B41CA"/>
    <w:rsid w:val="008C7D64"/>
    <w:rsid w:val="008D625D"/>
    <w:rsid w:val="00923CC8"/>
    <w:rsid w:val="0093176F"/>
    <w:rsid w:val="00941BC0"/>
    <w:rsid w:val="0095304A"/>
    <w:rsid w:val="00956902"/>
    <w:rsid w:val="0097526B"/>
    <w:rsid w:val="00980815"/>
    <w:rsid w:val="00987AE8"/>
    <w:rsid w:val="009B093B"/>
    <w:rsid w:val="009D44A9"/>
    <w:rsid w:val="009D776F"/>
    <w:rsid w:val="009E3E67"/>
    <w:rsid w:val="009F6019"/>
    <w:rsid w:val="00A214BC"/>
    <w:rsid w:val="00A24044"/>
    <w:rsid w:val="00A41BD6"/>
    <w:rsid w:val="00A61EAD"/>
    <w:rsid w:val="00A71B19"/>
    <w:rsid w:val="00A74A9F"/>
    <w:rsid w:val="00A77745"/>
    <w:rsid w:val="00AB5A50"/>
    <w:rsid w:val="00AE182C"/>
    <w:rsid w:val="00AE6B97"/>
    <w:rsid w:val="00AF797F"/>
    <w:rsid w:val="00B03D21"/>
    <w:rsid w:val="00B17539"/>
    <w:rsid w:val="00B42851"/>
    <w:rsid w:val="00B80CA2"/>
    <w:rsid w:val="00B82CA7"/>
    <w:rsid w:val="00BA544A"/>
    <w:rsid w:val="00BB2C0D"/>
    <w:rsid w:val="00BE46AD"/>
    <w:rsid w:val="00BF3DCE"/>
    <w:rsid w:val="00C1100D"/>
    <w:rsid w:val="00C11D8E"/>
    <w:rsid w:val="00C30772"/>
    <w:rsid w:val="00C30C1E"/>
    <w:rsid w:val="00C31EDA"/>
    <w:rsid w:val="00C52B8E"/>
    <w:rsid w:val="00C5663B"/>
    <w:rsid w:val="00C641D3"/>
    <w:rsid w:val="00C70352"/>
    <w:rsid w:val="00C74B0B"/>
    <w:rsid w:val="00C82E12"/>
    <w:rsid w:val="00C84719"/>
    <w:rsid w:val="00C9008D"/>
    <w:rsid w:val="00CA2771"/>
    <w:rsid w:val="00CF6C30"/>
    <w:rsid w:val="00D311E8"/>
    <w:rsid w:val="00D351ED"/>
    <w:rsid w:val="00D457DD"/>
    <w:rsid w:val="00D471AC"/>
    <w:rsid w:val="00D6599C"/>
    <w:rsid w:val="00D805E4"/>
    <w:rsid w:val="00D91332"/>
    <w:rsid w:val="00D94B2D"/>
    <w:rsid w:val="00DA1C5A"/>
    <w:rsid w:val="00DA4704"/>
    <w:rsid w:val="00DD7945"/>
    <w:rsid w:val="00E02539"/>
    <w:rsid w:val="00E04EDC"/>
    <w:rsid w:val="00E05512"/>
    <w:rsid w:val="00E120D9"/>
    <w:rsid w:val="00E27469"/>
    <w:rsid w:val="00E33917"/>
    <w:rsid w:val="00E4735F"/>
    <w:rsid w:val="00E61B52"/>
    <w:rsid w:val="00E80F53"/>
    <w:rsid w:val="00E829F5"/>
    <w:rsid w:val="00EA4954"/>
    <w:rsid w:val="00EB79B8"/>
    <w:rsid w:val="00EC18A1"/>
    <w:rsid w:val="00ED2193"/>
    <w:rsid w:val="00ED4298"/>
    <w:rsid w:val="00ED5393"/>
    <w:rsid w:val="00EF37CF"/>
    <w:rsid w:val="00EF7ACC"/>
    <w:rsid w:val="00F17E9B"/>
    <w:rsid w:val="00F26D57"/>
    <w:rsid w:val="00F32C15"/>
    <w:rsid w:val="00F514D6"/>
    <w:rsid w:val="00F6048B"/>
    <w:rsid w:val="00F764B2"/>
    <w:rsid w:val="00FA6652"/>
    <w:rsid w:val="00FC499C"/>
    <w:rsid w:val="00FC55FD"/>
    <w:rsid w:val="00FC577C"/>
    <w:rsid w:val="00FC6B58"/>
    <w:rsid w:val="00FE6D1F"/>
    <w:rsid w:val="00FE6FED"/>
    <w:rsid w:val="00FF162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DF3C8"/>
  <w15:docId w15:val="{62722EB2-E5F4-4321-B06A-E7B084AC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DA"/>
    <w:rPr>
      <w:rFonts w:ascii="Tahoma" w:hAnsi="Tahoma" w:cs="Tahoma"/>
      <w:sz w:val="16"/>
      <w:szCs w:val="16"/>
    </w:rPr>
  </w:style>
  <w:style w:type="paragraph" w:styleId="ListParagraph">
    <w:name w:val="List Paragraph"/>
    <w:aliases w:val="列出段落"/>
    <w:basedOn w:val="Normal"/>
    <w:uiPriority w:val="34"/>
    <w:qFormat/>
    <w:rsid w:val="00C30C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0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81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49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954"/>
    <w:rPr>
      <w:color w:val="800080" w:themeColor="followedHyperlink"/>
      <w:u w:val="single"/>
    </w:rPr>
  </w:style>
  <w:style w:type="paragraph" w:customStyle="1" w:styleId="Default">
    <w:name w:val="Default"/>
    <w:rsid w:val="009D44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ublic-profile-url">
    <w:name w:val="public-profile-url"/>
    <w:basedOn w:val="DefaultParagraphFont"/>
    <w:rsid w:val="00FC6B58"/>
  </w:style>
  <w:style w:type="table" w:styleId="TableGrid">
    <w:name w:val="Table Grid"/>
    <w:basedOn w:val="TableNormal"/>
    <w:uiPriority w:val="59"/>
    <w:rsid w:val="00555DE0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1540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428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7B0"/>
  </w:style>
  <w:style w:type="paragraph" w:styleId="Footer">
    <w:name w:val="footer"/>
    <w:basedOn w:val="Normal"/>
    <w:link w:val="FooterChar"/>
    <w:uiPriority w:val="99"/>
    <w:unhideWhenUsed/>
    <w:rsid w:val="002C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50588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865482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573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955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164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641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e.ntu.edu.sg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tomowork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xxxxxx" TargetMode="Externa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e_cadoret\Desktop\New%20folder\GSCDO%20English%20Resume%20Template%20201606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D21395-6608-45DA-ACC0-FA97FA69A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D9F6C2-37B6-4A8D-A073-EA48F4B860AB}"/>
</file>

<file path=customXml/itemProps3.xml><?xml version="1.0" encoding="utf-8"?>
<ds:datastoreItem xmlns:ds="http://schemas.openxmlformats.org/officeDocument/2006/customXml" ds:itemID="{A759397D-08E9-466B-9048-4FDE4FADBE5B}"/>
</file>

<file path=customXml/itemProps4.xml><?xml version="1.0" encoding="utf-8"?>
<ds:datastoreItem xmlns:ds="http://schemas.openxmlformats.org/officeDocument/2006/customXml" ds:itemID="{BCE490BA-C15C-4D18-856A-7484A5254B15}"/>
</file>

<file path=docProps/app.xml><?xml version="1.0" encoding="utf-8"?>
<Properties xmlns="http://schemas.openxmlformats.org/officeDocument/2006/extended-properties" xmlns:vt="http://schemas.openxmlformats.org/officeDocument/2006/docPropsVTypes">
  <Template>GSCDO English Resume Template 20160617</Template>
  <TotalTime>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William Wong</cp:lastModifiedBy>
  <cp:revision>4</cp:revision>
  <cp:lastPrinted>2019-05-21T08:16:00Z</cp:lastPrinted>
  <dcterms:created xsi:type="dcterms:W3CDTF">2022-04-19T14:05:00Z</dcterms:created>
  <dcterms:modified xsi:type="dcterms:W3CDTF">2022-04-19T15:26:00Z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</Properties>
</file>